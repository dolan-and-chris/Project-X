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D1" w:rsidRDefault="002F04D1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Weapons and Gadgets</w:t>
      </w:r>
    </w:p>
    <w:p w:rsidR="002F04D1" w:rsidRDefault="002F04D1">
      <w:pPr>
        <w:rPr>
          <w:lang w:val="en-US"/>
        </w:rPr>
      </w:pPr>
    </w:p>
    <w:p w:rsidR="002F04D1" w:rsidRDefault="002F04D1">
      <w:pPr>
        <w:rPr>
          <w:sz w:val="28"/>
          <w:szCs w:val="28"/>
          <w:lang w:val="en-US"/>
        </w:rPr>
      </w:pPr>
      <w:r>
        <w:rPr>
          <w:color w:val="800000"/>
          <w:sz w:val="28"/>
          <w:szCs w:val="28"/>
          <w:lang w:val="en-US"/>
        </w:rPr>
        <w:t>Aim:</w:t>
      </w:r>
      <w:r>
        <w:rPr>
          <w:sz w:val="28"/>
          <w:szCs w:val="28"/>
          <w:lang w:val="en-US"/>
        </w:rPr>
        <w:br/>
      </w:r>
    </w:p>
    <w:p w:rsidR="002F04D1" w:rsidRDefault="002F04D1">
      <w:pPr>
        <w:ind w:left="360" w:hanging="36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Weapons should not become obsolete as game progresses</w:t>
      </w:r>
    </w:p>
    <w:p w:rsidR="002F04D1" w:rsidRDefault="002F04D1">
      <w:pPr>
        <w:ind w:left="360" w:hanging="36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All should be useful in some way</w:t>
      </w:r>
    </w:p>
    <w:p w:rsidR="002F04D1" w:rsidRDefault="002F04D1">
      <w:pPr>
        <w:ind w:left="360" w:hanging="360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Not overpowered or underpowered</w:t>
      </w:r>
    </w:p>
    <w:p w:rsidR="002F04D1" w:rsidRDefault="002F04D1">
      <w:pPr>
        <w:rPr>
          <w:sz w:val="28"/>
          <w:szCs w:val="28"/>
          <w:lang w:val="en-US"/>
        </w:rPr>
      </w:pPr>
    </w:p>
    <w:p w:rsidR="002F04D1" w:rsidRDefault="002F04D1">
      <w:pPr>
        <w:rPr>
          <w:color w:val="800000"/>
          <w:sz w:val="28"/>
          <w:szCs w:val="28"/>
          <w:lang w:val="en-US"/>
        </w:rPr>
      </w:pPr>
      <w:r>
        <w:rPr>
          <w:color w:val="800000"/>
          <w:sz w:val="28"/>
          <w:szCs w:val="28"/>
          <w:lang w:val="en-US"/>
        </w:rPr>
        <w:t>Ideas:</w:t>
      </w:r>
    </w:p>
    <w:p w:rsidR="002F04D1" w:rsidRDefault="002F04D1">
      <w:pPr>
        <w:rPr>
          <w:color w:val="800000"/>
          <w:sz w:val="28"/>
          <w:szCs w:val="28"/>
          <w:lang w:val="en-US"/>
        </w:rPr>
      </w:pP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Sentry gun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Decoy (Blow up doll)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Traps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Bombs (Remote/timed)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Grapple hook shot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Cryo bombs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Remote controlled scout robot</w:t>
      </w:r>
    </w:p>
    <w:p w:rsidR="002F04D1" w:rsidRDefault="002F04D1">
      <w:pPr>
        <w:rPr>
          <w:color w:val="000000"/>
          <w:sz w:val="24"/>
          <w:szCs w:val="24"/>
          <w:lang w:val="en-US"/>
        </w:rPr>
      </w:pP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Generic pistol (Infinite)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Generic semi automatic gun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Generic flamethrower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Chain lightning gun (?)</w:t>
      </w:r>
    </w:p>
    <w:p w:rsidR="002F04D1" w:rsidRDefault="002F04D1">
      <w:pPr>
        <w:rPr>
          <w:color w:val="000000"/>
          <w:sz w:val="24"/>
          <w:szCs w:val="24"/>
          <w:lang w:val="en-US"/>
        </w:rPr>
      </w:pP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Melee weapons - Machete, chainsaw etc.</w:t>
      </w:r>
    </w:p>
    <w:p w:rsidR="002F04D1" w:rsidRDefault="002F04D1">
      <w:pPr>
        <w:rPr>
          <w:color w:val="000000"/>
          <w:sz w:val="24"/>
          <w:szCs w:val="24"/>
          <w:lang w:val="en-US"/>
        </w:rPr>
      </w:pPr>
    </w:p>
    <w:p w:rsidR="002F04D1" w:rsidRDefault="002F04D1">
      <w:pPr>
        <w:rPr>
          <w:color w:val="800000"/>
          <w:sz w:val="28"/>
          <w:szCs w:val="28"/>
          <w:lang w:val="en-US"/>
        </w:rPr>
      </w:pPr>
      <w:r>
        <w:rPr>
          <w:color w:val="800000"/>
          <w:sz w:val="28"/>
          <w:szCs w:val="28"/>
          <w:lang w:val="en-US"/>
        </w:rPr>
        <w:t>Weapons system:</w:t>
      </w:r>
      <w:r>
        <w:rPr>
          <w:color w:val="800000"/>
          <w:sz w:val="28"/>
          <w:szCs w:val="28"/>
          <w:lang w:val="en-US"/>
        </w:rPr>
        <w:br/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Gun individual level up system to choose different attributes (e.g. Turrets would have either level up in duration or damage)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Make weapons with random lab equipment</w:t>
      </w:r>
    </w:p>
    <w:p w:rsidR="002F04D1" w:rsidRDefault="002F04D1">
      <w:pPr>
        <w:rPr>
          <w:color w:val="000000"/>
          <w:sz w:val="24"/>
          <w:szCs w:val="24"/>
          <w:lang w:val="en-US"/>
        </w:rPr>
      </w:pPr>
    </w:p>
    <w:p w:rsidR="002F04D1" w:rsidRDefault="002F04D1">
      <w:pPr>
        <w:rPr>
          <w:color w:val="000000"/>
          <w:sz w:val="24"/>
          <w:szCs w:val="24"/>
          <w:lang w:val="en-US"/>
        </w:rPr>
      </w:pPr>
      <w:r>
        <w:rPr>
          <w:sz w:val="40"/>
          <w:szCs w:val="40"/>
          <w:u w:val="single"/>
          <w:lang w:val="en-US"/>
        </w:rPr>
        <w:t>Scenarios for strategy</w:t>
      </w:r>
    </w:p>
    <w:p w:rsidR="002F04D1" w:rsidRDefault="002F04D1">
      <w:pPr>
        <w:rPr>
          <w:color w:val="000000"/>
          <w:sz w:val="24"/>
          <w:szCs w:val="24"/>
          <w:lang w:val="en-US"/>
        </w:rPr>
      </w:pP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Help engineer fix elevator whist defending him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Escort someone to point A to B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Waiting for elevator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Timed door closings (Like in Zelda where you have to rush to A to B)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 level where camera’s/other sentries are against you. Use computers to shut down</w:t>
      </w:r>
    </w:p>
    <w:p w:rsidR="002F04D1" w:rsidRDefault="002F04D1">
      <w:pPr>
        <w:ind w:left="360" w:hanging="360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A level where you lose all weapons and zombies are looking for you. Hide in lockers, tables etc. and reach staircase</w:t>
      </w:r>
    </w:p>
    <w:p w:rsidR="00000000" w:rsidRDefault="002F04D1" w:rsidP="002F04D1">
      <w:pPr>
        <w:ind w:left="360" w:hanging="360"/>
      </w:pPr>
      <w:r>
        <w:rPr>
          <w:color w:val="000000"/>
          <w:sz w:val="24"/>
          <w:szCs w:val="24"/>
          <w:lang w:val="en-US"/>
        </w:rPr>
        <w:t>Invisible zombies (?)</w:t>
      </w:r>
    </w:p>
    <w:sectPr w:rsidR="00000000" w:rsidSect="002F04D1">
      <w:headerReference w:type="default" r:id="rId6"/>
      <w:footerReference w:type="default" r:id="rId7"/>
      <w:pgSz w:w="11899" w:h="16837"/>
      <w:pgMar w:top="1440" w:right="1797" w:bottom="1440" w:left="1797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4D1" w:rsidRDefault="002F04D1" w:rsidP="002F04D1">
      <w:r>
        <w:separator/>
      </w:r>
    </w:p>
  </w:endnote>
  <w:endnote w:type="continuationSeparator" w:id="0">
    <w:p w:rsidR="002F04D1" w:rsidRDefault="002F04D1" w:rsidP="002F0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4D1" w:rsidRDefault="002F04D1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4D1" w:rsidRDefault="002F04D1" w:rsidP="002F04D1">
      <w:r>
        <w:separator/>
      </w:r>
    </w:p>
  </w:footnote>
  <w:footnote w:type="continuationSeparator" w:id="0">
    <w:p w:rsidR="002F04D1" w:rsidRDefault="002F04D1" w:rsidP="002F04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4D1" w:rsidRDefault="002F04D1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2F04D1"/>
    <w:rsid w:val="002F0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